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76" w:rsidRDefault="00A94AFB">
      <w:pPr>
        <w:pStyle w:val="Balk"/>
      </w:pPr>
      <w:r>
        <w:t>Proje Durum Raporu</w:t>
      </w:r>
    </w:p>
    <w:p w:rsidR="000E4E76" w:rsidRDefault="00A94AFB">
      <w:pPr>
        <w:pStyle w:val="balk1"/>
      </w:pPr>
      <w:r>
        <w:t>Proje Özeti</w:t>
      </w:r>
    </w:p>
    <w:tbl>
      <w:tblPr>
        <w:tblStyle w:val="DurumRaporuTablosu"/>
        <w:tblW w:w="4989" w:type="pct"/>
        <w:tblLook w:val="04A0" w:firstRow="1" w:lastRow="0" w:firstColumn="1" w:lastColumn="0" w:noHBand="0" w:noVBand="1"/>
      </w:tblPr>
      <w:tblGrid>
        <w:gridCol w:w="2848"/>
        <w:gridCol w:w="3785"/>
        <w:gridCol w:w="3811"/>
      </w:tblGrid>
      <w:tr w:rsidR="000E4E76" w:rsidTr="00AE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2652" w:type="dxa"/>
          </w:tcPr>
          <w:p w:rsidR="000E4E76" w:rsidRDefault="00A94AFB">
            <w:r>
              <w:t>Rapor Tarihi</w:t>
            </w:r>
          </w:p>
        </w:tc>
        <w:tc>
          <w:tcPr>
            <w:tcW w:w="3524" w:type="dxa"/>
          </w:tcPr>
          <w:p w:rsidR="000E4E76" w:rsidRDefault="00A94AFB">
            <w:r>
              <w:t>Proje Adı</w:t>
            </w:r>
          </w:p>
        </w:tc>
        <w:tc>
          <w:tcPr>
            <w:tcW w:w="3549" w:type="dxa"/>
          </w:tcPr>
          <w:p w:rsidR="000E4E76" w:rsidRDefault="00A94AFB">
            <w:r>
              <w:t>Hazırlayan:</w:t>
            </w:r>
          </w:p>
        </w:tc>
      </w:tr>
      <w:tr w:rsidR="000E4E76" w:rsidTr="00AE5551">
        <w:trPr>
          <w:trHeight w:val="1328"/>
        </w:trPr>
        <w:sdt>
          <w:sdtPr>
            <w:id w:val="1279524753"/>
            <w:placeholder>
              <w:docPart w:val="D65CB4A21C81479B831BEF20A6980501"/>
            </w:placeholder>
            <w:date w:fullDate="2019-12-20T00:00:00Z">
              <w:dateFormat w:val="dd MMMM yyyy"/>
              <w:lid w:val="tr-TR"/>
              <w:storeMappedDataAs w:val="dateTime"/>
              <w:calendar w:val="gregorian"/>
            </w:date>
          </w:sdtPr>
          <w:sdtEndPr/>
          <w:sdtContent>
            <w:tc>
              <w:tcPr>
                <w:tcW w:w="2652" w:type="dxa"/>
              </w:tcPr>
              <w:p w:rsidR="000E4E76" w:rsidRDefault="00AE5551">
                <w:r>
                  <w:t>20 Aralık 2019</w:t>
                </w:r>
              </w:p>
            </w:tc>
          </w:sdtContent>
        </w:sdt>
        <w:tc>
          <w:tcPr>
            <w:tcW w:w="3524" w:type="dxa"/>
          </w:tcPr>
          <w:p w:rsidR="000E4E76" w:rsidRDefault="00AE5551">
            <w:proofErr w:type="gramStart"/>
            <w:r>
              <w:t>Do  IT</w:t>
            </w:r>
            <w:proofErr w:type="gramEnd"/>
          </w:p>
        </w:tc>
        <w:tc>
          <w:tcPr>
            <w:tcW w:w="3549" w:type="dxa"/>
          </w:tcPr>
          <w:p w:rsidR="000E4E76" w:rsidRDefault="00AE5551">
            <w:r>
              <w:t>Nazlıcan ÇINAR</w:t>
            </w:r>
          </w:p>
          <w:p w:rsidR="00AE5551" w:rsidRDefault="00AE5551">
            <w:r>
              <w:t>Mustafa ZEREN</w:t>
            </w:r>
          </w:p>
          <w:p w:rsidR="00AE5551" w:rsidRDefault="00AE5551">
            <w:r>
              <w:t>Mısra ERİLMEZ</w:t>
            </w:r>
          </w:p>
          <w:p w:rsidR="00AE5551" w:rsidRDefault="00AE5551">
            <w:r>
              <w:t>Cansu BIDICI</w:t>
            </w:r>
          </w:p>
          <w:p w:rsidR="00AE5551" w:rsidRDefault="00AE5551">
            <w:r>
              <w:t>Yunus ŞEN</w:t>
            </w:r>
          </w:p>
        </w:tc>
      </w:tr>
    </w:tbl>
    <w:p w:rsidR="000E4E76" w:rsidRDefault="00AE5551">
      <w:pPr>
        <w:pStyle w:val="balk1"/>
      </w:pPr>
      <w:r>
        <w:t>pROJE</w:t>
      </w:r>
      <w:r w:rsidR="00A94AFB">
        <w:t xml:space="preserve"> </w:t>
      </w:r>
      <w:r>
        <w:t>TANIMI</w:t>
      </w:r>
    </w:p>
    <w:p w:rsidR="00E33902" w:rsidRDefault="00AE5551" w:rsidP="00AE5551">
      <w:r>
        <w:t xml:space="preserve">Uygulamayı kullanan bir kullanıcının yapmayı planladığı işlerini listeleyebildiği, özel notlarını </w:t>
      </w:r>
      <w:proofErr w:type="gramStart"/>
      <w:r>
        <w:t>tutabildiği ,</w:t>
      </w:r>
      <w:proofErr w:type="gramEnd"/>
      <w:r>
        <w:t xml:space="preserve"> kişisel no</w:t>
      </w:r>
      <w:r w:rsidR="00E33902">
        <w:t xml:space="preserve">t </w:t>
      </w:r>
    </w:p>
    <w:p w:rsidR="00E33902" w:rsidRDefault="00E33902" w:rsidP="00AE5551"/>
    <w:p w:rsidR="00AE5551" w:rsidRPr="00AE5551" w:rsidRDefault="00AE5551" w:rsidP="00AE5551">
      <w:proofErr w:type="gramStart"/>
      <w:r>
        <w:t>defteri</w:t>
      </w:r>
      <w:proofErr w:type="gramEnd"/>
      <w:r>
        <w:t xml:space="preserve"> işlevi gören bir mobil uygulama.</w:t>
      </w:r>
    </w:p>
    <w:p w:rsidR="000E4E76" w:rsidRDefault="000E4E76"/>
    <w:p w:rsidR="00B06D54" w:rsidRDefault="00B06D54" w:rsidP="00400301">
      <w:pPr>
        <w:pStyle w:val="balk1"/>
      </w:pPr>
      <w:r>
        <w:t>Teknik</w:t>
      </w:r>
    </w:p>
    <w:p w:rsidR="00400301" w:rsidRDefault="00400301" w:rsidP="00F134CC">
      <w:pPr>
        <w:ind w:firstLine="709"/>
      </w:pPr>
      <w:r>
        <w:t xml:space="preserve">Uygulamayı geliştirmek için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kullanmaya karar verdik. Bunun sebepleri öncelikle birçok platformda (</w:t>
      </w:r>
      <w:proofErr w:type="spellStart"/>
      <w:r>
        <w:t>cross</w:t>
      </w:r>
      <w:proofErr w:type="spellEnd"/>
      <w:r>
        <w:t xml:space="preserve"> platform) uygulama geliştirme imkan</w:t>
      </w:r>
      <w:r w:rsidR="00E33902">
        <w:t>ını</w:t>
      </w:r>
      <w:r>
        <w:t xml:space="preserve"> tanıması, hızlı olması, uzaktan destek sağlanabiliyor olması ve çoğu firmanın güncel olarak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kullanıyor olmasıdır.</w:t>
      </w:r>
    </w:p>
    <w:p w:rsidR="00E33902" w:rsidRDefault="00400301" w:rsidP="00400301">
      <w:r>
        <w:tab/>
      </w:r>
    </w:p>
    <w:p w:rsidR="00400301" w:rsidRDefault="00400301" w:rsidP="00E33902">
      <w:pPr>
        <w:ind w:firstLine="709"/>
      </w:pPr>
      <w:r>
        <w:t>Veri</w:t>
      </w:r>
      <w:r w:rsidR="00F134CC">
        <w:t xml:space="preserve"> </w:t>
      </w:r>
      <w:r>
        <w:t xml:space="preserve">tabanı kısmında ise bir Google Service olan </w:t>
      </w:r>
      <w:proofErr w:type="spellStart"/>
      <w:r>
        <w:t>FireBase</w:t>
      </w:r>
      <w:proofErr w:type="spellEnd"/>
      <w:r>
        <w:t xml:space="preserve"> kullanmaya karar verdik. </w:t>
      </w:r>
      <w:proofErr w:type="spellStart"/>
      <w:r w:rsidR="00F134CC">
        <w:t>FireBase</w:t>
      </w:r>
      <w:proofErr w:type="spellEnd"/>
      <w:r w:rsidR="00F134CC">
        <w:t xml:space="preserve"> bir bulut alt yapısıdır.</w:t>
      </w:r>
    </w:p>
    <w:p w:rsidR="00F134CC" w:rsidRDefault="00F134CC" w:rsidP="00400301">
      <w:r>
        <w:t xml:space="preserve">Uygulamaya anlık hizmet veren bir içerik sağlayıcısıdır. SDK sayesinde uygulamadan veri gönderebilir, alabilir, silebilir ve güncelleyebiliriz. </w:t>
      </w:r>
      <w:proofErr w:type="spellStart"/>
      <w:r>
        <w:t>NoSQL</w:t>
      </w:r>
      <w:proofErr w:type="spellEnd"/>
      <w:r>
        <w:t xml:space="preserve"> bir veri tabanıdır.</w:t>
      </w:r>
    </w:p>
    <w:p w:rsidR="006405FF" w:rsidRDefault="006405FF" w:rsidP="00400301"/>
    <w:p w:rsidR="006405FF" w:rsidRDefault="006405FF" w:rsidP="006405FF">
      <w:pPr>
        <w:pStyle w:val="balk1"/>
      </w:pPr>
      <w:r>
        <w:t>arayüz</w:t>
      </w:r>
    </w:p>
    <w:p w:rsidR="006405FF" w:rsidRDefault="006405FF" w:rsidP="00E122B1">
      <w:pPr>
        <w:ind w:firstLine="709"/>
      </w:pPr>
      <w:proofErr w:type="spellStart"/>
      <w:r>
        <w:t>Wix</w:t>
      </w:r>
      <w:proofErr w:type="spellEnd"/>
      <w:r>
        <w:t>/</w:t>
      </w:r>
      <w:proofErr w:type="spellStart"/>
      <w:r>
        <w:t>react-native-ui-lib</w:t>
      </w:r>
      <w:proofErr w:type="spellEnd"/>
      <w:r>
        <w:t xml:space="preserve"> paketi kullanarak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uygunluğunu sağladık. Kullanıcı için kullanım kolaylığı ihtiyacını karşıladık.</w:t>
      </w:r>
    </w:p>
    <w:p w:rsidR="00E33902" w:rsidRDefault="00E33902" w:rsidP="00E122B1">
      <w:pPr>
        <w:ind w:firstLine="709"/>
      </w:pPr>
    </w:p>
    <w:p w:rsidR="00014509" w:rsidRPr="00400301" w:rsidRDefault="00014509" w:rsidP="00E122B1">
      <w:pPr>
        <w:ind w:firstLine="709"/>
      </w:pPr>
      <w:r>
        <w:t xml:space="preserve">Kullanıcı uygulamaya giriş yaptıktan sonra </w:t>
      </w:r>
      <w:proofErr w:type="spellStart"/>
      <w:r>
        <w:t>anasayfasında</w:t>
      </w:r>
      <w:proofErr w:type="spellEnd"/>
      <w:r>
        <w:t xml:space="preserve"> eklemek istediği işlerini </w:t>
      </w:r>
      <w:proofErr w:type="spellStart"/>
      <w:r>
        <w:t>TextBox</w:t>
      </w:r>
      <w:proofErr w:type="spellEnd"/>
      <w:r>
        <w:t xml:space="preserve"> kısmında belirtir ve alt kısmında bulunun </w:t>
      </w:r>
      <w:proofErr w:type="spellStart"/>
      <w:r>
        <w:t>AddJob</w:t>
      </w:r>
      <w:proofErr w:type="spellEnd"/>
      <w:r>
        <w:t xml:space="preserve"> butonu ile iş listesine ekleme yapabilir. Eklediği</w:t>
      </w:r>
      <w:r w:rsidR="00E33902">
        <w:t xml:space="preserve"> </w:t>
      </w:r>
      <w:r>
        <w:t>işlerini sırasıyla liste olarak görebilir.</w:t>
      </w:r>
    </w:p>
    <w:p w:rsidR="00C16788" w:rsidRPr="00C16788" w:rsidRDefault="00C16788" w:rsidP="00C16788">
      <w:bookmarkStart w:id="0" w:name="_GoBack"/>
      <w:bookmarkEnd w:id="0"/>
    </w:p>
    <w:sectPr w:rsidR="00C16788" w:rsidRPr="00C16788" w:rsidSect="00B06D54">
      <w:footerReference w:type="default" r:id="rId11"/>
      <w:headerReference w:type="first" r:id="rId12"/>
      <w:pgSz w:w="11907" w:h="16839" w:code="9"/>
      <w:pgMar w:top="720" w:right="720" w:bottom="720" w:left="72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F91" w:rsidRDefault="00E01F91">
      <w:pPr>
        <w:spacing w:before="0" w:after="0"/>
      </w:pPr>
      <w:r>
        <w:separator/>
      </w:r>
    </w:p>
  </w:endnote>
  <w:endnote w:type="continuationSeparator" w:id="0">
    <w:p w:rsidR="00E01F91" w:rsidRDefault="00E01F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E76" w:rsidRDefault="00A94AFB">
    <w:pPr>
      <w:pStyle w:val="altbilgi"/>
    </w:pPr>
    <w:r>
      <w:t xml:space="preserve">Sayfa </w:t>
    </w:r>
    <w:r>
      <w:fldChar w:fldCharType="begin"/>
    </w:r>
    <w:r>
      <w:instrText>page</w:instrText>
    </w:r>
    <w:r>
      <w:fldChar w:fldCharType="separate"/>
    </w:r>
    <w:r w:rsidR="002519A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F91" w:rsidRDefault="00E01F91">
      <w:pPr>
        <w:spacing w:before="0" w:after="0"/>
      </w:pPr>
      <w:r>
        <w:separator/>
      </w:r>
    </w:p>
  </w:footnote>
  <w:footnote w:type="continuationSeparator" w:id="0">
    <w:p w:rsidR="00E01F91" w:rsidRDefault="00E01F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35" w:type="pct"/>
      <w:tblInd w:w="-1080" w:type="dxa"/>
      <w:tblLook w:val="04A0" w:firstRow="1" w:lastRow="0" w:firstColumn="1" w:lastColumn="0" w:noHBand="0" w:noVBand="1"/>
    </w:tblPr>
    <w:tblGrid>
      <w:gridCol w:w="5307"/>
    </w:tblGrid>
    <w:tr w:rsidR="00B06D54" w:rsidTr="00B06D54">
      <w:trPr>
        <w:trHeight w:val="72"/>
      </w:trPr>
      <w:tc>
        <w:tcPr>
          <w:tcW w:w="5000" w:type="pct"/>
          <w:vAlign w:val="bottom"/>
        </w:tcPr>
        <w:p w:rsidR="00B06D54" w:rsidRDefault="00B06D54">
          <w:pPr>
            <w:pStyle w:val="stbilgi"/>
          </w:pPr>
        </w:p>
      </w:tc>
    </w:tr>
  </w:tbl>
  <w:p w:rsidR="000E4E76" w:rsidRDefault="000E4E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1"/>
    <w:rsid w:val="00014509"/>
    <w:rsid w:val="000E4E76"/>
    <w:rsid w:val="002519AD"/>
    <w:rsid w:val="002701F2"/>
    <w:rsid w:val="00400301"/>
    <w:rsid w:val="006405FF"/>
    <w:rsid w:val="00A94AFB"/>
    <w:rsid w:val="00AE5551"/>
    <w:rsid w:val="00B06D54"/>
    <w:rsid w:val="00C16788"/>
    <w:rsid w:val="00E01F91"/>
    <w:rsid w:val="00E122B1"/>
    <w:rsid w:val="00E33902"/>
    <w:rsid w:val="00ED78AF"/>
    <w:rsid w:val="00F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1853B"/>
  <w15:chartTrackingRefBased/>
  <w15:docId w15:val="{6E7917F4-144A-40DF-9979-82E7373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tr-TR" w:eastAsia="tr-T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">
    <w:name w:val="başlık 1"/>
    <w:basedOn w:val="Normal"/>
    <w:next w:val="Normal"/>
    <w:link w:val="Balk1Karakteri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stbilgi">
    <w:name w:val="üstbilgi"/>
    <w:basedOn w:val="Normal"/>
    <w:link w:val="stbilgiKarakteri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stbilgiKarakteri">
    <w:name w:val="Üstbilgi Karakteri"/>
    <w:basedOn w:val="VarsaylanParagrafYazTipi"/>
    <w:link w:val="stbilgi"/>
    <w:uiPriority w:val="99"/>
    <w:rPr>
      <w:kern w:val="20"/>
    </w:rPr>
  </w:style>
  <w:style w:type="paragraph" w:customStyle="1" w:styleId="altbilgi">
    <w:name w:val="altbilgi"/>
    <w:basedOn w:val="Normal"/>
    <w:link w:val="AltbilgiKarakteri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tbilgiKarakteri">
    <w:name w:val="Altbilgi Karakteri"/>
    <w:basedOn w:val="VarsaylanParagrafYazTipi"/>
    <w:link w:val="altbilgi"/>
    <w:uiPriority w:val="99"/>
    <w:rPr>
      <w:kern w:val="20"/>
    </w:rPr>
  </w:style>
  <w:style w:type="paragraph" w:styleId="AralkYok">
    <w:name w:val="No Spacing"/>
    <w:link w:val="AralkYokChar"/>
    <w:uiPriority w:val="1"/>
    <w:qFormat/>
    <w:pPr>
      <w:spacing w:before="0" w:after="0"/>
    </w:pPr>
  </w:style>
  <w:style w:type="character" w:customStyle="1" w:styleId="Kaln">
    <w:name w:val="Kalın"/>
    <w:basedOn w:val="VarsaylanParagrafYazTipi"/>
    <w:uiPriority w:val="1"/>
    <w:unhideWhenUsed/>
    <w:qFormat/>
    <w:rPr>
      <w:b/>
      <w:bCs/>
    </w:rPr>
  </w:style>
  <w:style w:type="character" w:customStyle="1" w:styleId="AralkYokChar">
    <w:name w:val="Aralık Yok Char"/>
    <w:basedOn w:val="VarsaylanParagrafYazTipi"/>
    <w:link w:val="AralkYok"/>
    <w:uiPriority w:val="1"/>
  </w:style>
  <w:style w:type="table" w:styleId="TabloKlavuzu">
    <w:name w:val="Table Grid"/>
    <w:basedOn w:val="NormalTablo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k">
    <w:name w:val="Başlık"/>
    <w:basedOn w:val="Normal"/>
    <w:next w:val="Normal"/>
    <w:link w:val="BalkKarakteri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BalkKarakteri">
    <w:name w:val="Başlık Karakteri"/>
    <w:basedOn w:val="VarsaylanParagrafYazTipi"/>
    <w:link w:val="Balk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YerTutucuMetin">
    <w:name w:val="Yer Tutucu Metin"/>
    <w:basedOn w:val="VarsaylanParagrafYazTipi"/>
    <w:uiPriority w:val="99"/>
    <w:semiHidden/>
    <w:rPr>
      <w:color w:val="808080"/>
    </w:rPr>
  </w:style>
  <w:style w:type="paragraph" w:styleId="Kapan">
    <w:name w:val="Closing"/>
    <w:basedOn w:val="Normal"/>
    <w:link w:val="KapanChar"/>
    <w:uiPriority w:val="99"/>
    <w:unhideWhenUsed/>
    <w:pPr>
      <w:spacing w:before="600" w:after="80"/>
    </w:pPr>
  </w:style>
  <w:style w:type="character" w:customStyle="1" w:styleId="KapanChar">
    <w:name w:val="Kapanış Char"/>
    <w:basedOn w:val="VarsaylanParagrafYazTipi"/>
    <w:link w:val="Kapan"/>
    <w:uiPriority w:val="99"/>
    <w:rPr>
      <w:kern w:val="20"/>
    </w:rPr>
  </w:style>
  <w:style w:type="table" w:customStyle="1" w:styleId="DurumRaporuTablosu">
    <w:name w:val="Durum Raporu Tablosu"/>
    <w:basedOn w:val="NormalTablo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alk1Karakteri">
    <w:name w:val="Başlık 1 Karakteri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stBilgi0">
    <w:name w:val="header"/>
    <w:basedOn w:val="Normal"/>
    <w:link w:val="s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0"/>
    <w:uiPriority w:val="99"/>
    <w:rsid w:val="002519AD"/>
    <w:rPr>
      <w:kern w:val="20"/>
    </w:rPr>
  </w:style>
  <w:style w:type="paragraph" w:styleId="AltBilgi0">
    <w:name w:val="footer"/>
    <w:basedOn w:val="Normal"/>
    <w:link w:val="Al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0"/>
    <w:uiPriority w:val="99"/>
    <w:rsid w:val="002519AD"/>
    <w:rPr>
      <w:kern w:val="20"/>
    </w:rPr>
  </w:style>
  <w:style w:type="character" w:styleId="YerTutucuMetni">
    <w:name w:val="Placeholder Text"/>
    <w:basedOn w:val="VarsaylanParagrafYazTipi"/>
    <w:uiPriority w:val="99"/>
    <w:semiHidden/>
    <w:rsid w:val="002519AD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B06D5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06D54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06D54"/>
    <w:rPr>
      <w:kern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06D5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06D54"/>
    <w:rPr>
      <w:b/>
      <w:bCs/>
      <w:kern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6D5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6D54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eesi\AppData\Roaming\Microsoft\Templates\Proje%20durum%20rapor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5CB4A21C81479B831BEF20A69805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550C01-105C-44F3-AF2E-94983F5F40C9}"/>
      </w:docPartPr>
      <w:docPartBody>
        <w:p w:rsidR="005A1ABF" w:rsidRDefault="001F5EBA">
          <w:pPr>
            <w:pStyle w:val="D65CB4A21C81479B831BEF20A6980501"/>
          </w:pPr>
          <w:r>
            <w:t>[Tarih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BA"/>
    <w:rsid w:val="00020E3C"/>
    <w:rsid w:val="001F5EBA"/>
    <w:rsid w:val="00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65CB4A21C81479B831BEF20A6980501">
    <w:name w:val="D65CB4A21C81479B831BEF20A6980501"/>
  </w:style>
  <w:style w:type="paragraph" w:customStyle="1" w:styleId="705FAFFE07814FF0BBCA8CC889851A8F">
    <w:name w:val="705FAFFE07814FF0BBCA8CC889851A8F"/>
  </w:style>
  <w:style w:type="paragraph" w:customStyle="1" w:styleId="49A705BD05BD48EB9D51BE78A37444DC">
    <w:name w:val="49A705BD05BD48EB9D51BE78A37444DC"/>
  </w:style>
  <w:style w:type="paragraph" w:customStyle="1" w:styleId="DF2E084639364CE9B76D464469CD8DC4">
    <w:name w:val="DF2E084639364CE9B76D464469CD8DC4"/>
  </w:style>
  <w:style w:type="paragraph" w:customStyle="1" w:styleId="83BAC39A9A3D4C62912A48A5DAECD059">
    <w:name w:val="83BAC39A9A3D4C62912A48A5DAECD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Use this pre-formatted project status report template to keep your key stakeholders updated on progress. This template matches others in the Timeless design set, but can easily be personalized by using built-in themes and styles.
</APDescription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834450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2012-04-27T16:36:00+00:00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350769</Value>
    </PublishStatusLookup>
    <APAuthor xmlns="d1af3920-8fda-4ad5-98bb-96475601b038">
      <UserInfo>
        <DisplayName>REDMOND\v-vaddu</DisplayName>
        <AccountId>2567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TP102889878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LocMarketGroupTiers2 xmlns="d1af3920-8fda-4ad5-98bb-96475601b03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4.xml><?xml version="1.0" encoding="utf-8"?>
<ds:datastoreItem xmlns:ds="http://schemas.openxmlformats.org/officeDocument/2006/customXml" ds:itemID="{7B87F003-4790-4961-A84E-E3B5B52E2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036B14-6932-40C2-B3EE-3474CA8D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 durum raporu.dotx</Template>
  <TotalTime>85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Nazlıcan ÇINAR</dc:creator>
  <cp:lastModifiedBy>Nazlıcan ÇINAR</cp:lastModifiedBy>
  <cp:revision>2</cp:revision>
  <dcterms:created xsi:type="dcterms:W3CDTF">2019-12-20T11:55:00Z</dcterms:created>
  <dcterms:modified xsi:type="dcterms:W3CDTF">2019-12-22T17:14:00Z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0x010100DC5CB8ABFAEE764594C61AB7267324960400FC796B3B1D425B47B2BA3D040986AFEA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